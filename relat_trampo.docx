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6E486C4C" w14:textId="77777777" w:rsidR="00A0417E" w:rsidRDefault="003D4BE4"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704832" behindDoc="0" locked="0" layoutInCell="0" allowOverlap="1" wp14:anchorId="299382C0" wp14:editId="1B0BC42A">
                    <wp:simplePos x="0" y="0"/>
                    <wp:positionH relativeFrom="margin">
                      <wp:posOffset>466090</wp:posOffset>
                    </wp:positionH>
                    <wp:positionV relativeFrom="margin">
                      <wp:posOffset>-1447165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1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892520" w14:textId="47596EAA" w:rsidR="003D4BE4" w:rsidRPr="0076500C" w:rsidRDefault="003D4BE4" w:rsidP="003D4BE4">
                                <w:pP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6500C"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Projeto: </w:t>
                                </w:r>
                                <w:r w:rsidR="001B3C51"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Trampo</w:t>
                                </w:r>
                              </w:p>
                              <w:p w14:paraId="5162187D" w14:textId="4D475F9A" w:rsidR="003D4BE4" w:rsidRPr="0076500C" w:rsidRDefault="001B3C51" w:rsidP="003D4BE4">
                                <w:pPr>
                                  <w:rPr>
                                    <w:b/>
                                    <w:iCs/>
                                    <w:color w:val="000000" w:themeColor="text1"/>
                                    <w:sz w:val="3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Trampo</w:t>
                                </w:r>
                                <w:r w:rsidR="003D4BE4" w:rsidRPr="0076500C"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–</w:t>
                                </w:r>
                                <w:r w:rsidR="003D4BE4" w:rsidRPr="0076500C"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Site de empregos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382C0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6.7pt;margin-top:-113.95pt;width:116.5pt;height:343.85pt;rotation:90;z-index:25170483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3D892520" w14:textId="47596EAA" w:rsidR="003D4BE4" w:rsidRPr="0076500C" w:rsidRDefault="003D4BE4" w:rsidP="003D4BE4">
                          <w:pP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76500C"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Projeto: </w:t>
                          </w:r>
                          <w:r w:rsidR="001B3C51"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Trampo</w:t>
                          </w:r>
                        </w:p>
                        <w:p w14:paraId="5162187D" w14:textId="4D475F9A" w:rsidR="003D4BE4" w:rsidRPr="0076500C" w:rsidRDefault="001B3C51" w:rsidP="003D4BE4">
                          <w:pPr>
                            <w:rPr>
                              <w:b/>
                              <w:iCs/>
                              <w:color w:val="000000" w:themeColor="text1"/>
                              <w:sz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Trampo</w:t>
                          </w:r>
                          <w:r w:rsidR="003D4BE4" w:rsidRPr="0076500C"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–</w:t>
                          </w:r>
                          <w:r w:rsidR="003D4BE4" w:rsidRPr="0076500C"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Site de empregos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3D4BE4">
            <w:rPr>
              <w:noProof/>
              <w:color w:val="000000" w:themeColor="text1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0" allowOverlap="1" wp14:anchorId="2D712C84" wp14:editId="30CF5DA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15240" b="1905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  <a:solidFill>
                              <a:srgbClr val="CCFF66"/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32B77"/>
                                </a:solidFill>
                                <a:ln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32B77"/>
                                </a:soli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2B77">
                                  <a:alpha val="8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9-20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A4365B" w14:textId="5910766C" w:rsidR="00A0417E" w:rsidRPr="00CD65CD" w:rsidRDefault="00D15A79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CD65C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2B77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id w:val="-1893719689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DC93DD0" w14:textId="2BED752F" w:rsidR="00A0417E" w:rsidRPr="00147DA1" w:rsidRDefault="00720FFA" w:rsidP="0076500C">
                                      <w:pPr>
                                        <w:pStyle w:val="SemEspaamento"/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C5533CC" w14:textId="63BE7568" w:rsidR="00A0417E" w:rsidRPr="00676298" w:rsidRDefault="00720FFA" w:rsidP="0076500C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76298">
                                        <w:rPr>
                                          <w:color w:val="FFFFFF" w:themeColor="background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Trampo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9-20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B0EDDA" w14:textId="6E3C2870" w:rsidR="00A0417E" w:rsidRPr="00147DA1" w:rsidRDefault="00720FFA" w:rsidP="0076500C">
                                      <w:pPr>
                                        <w:pStyle w:val="SemEspaamento"/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76298">
                                        <w:rPr>
                                          <w:color w:val="FFFFFF" w:themeColor="background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20/</w:t>
                                      </w:r>
                                      <w:r w:rsidR="00D15A79" w:rsidRPr="00676298">
                                        <w:rPr>
                                          <w:color w:val="FFFFFF" w:themeColor="background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D712C84" id="Grupo 14" o:spid="_x0000_s1027" style="position:absolute;margin-left:193.6pt;margin-top:0;width:244.8pt;height:11in;z-index:25165619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" fillcolor="#232b77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" fillcolor="#232b77" strokecolor="white" strokeweight="1pt"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" fillcolor="#232b77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9-20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A4365B" w14:textId="5910766C" w:rsidR="00A0417E" w:rsidRPr="00CD65CD" w:rsidRDefault="00D15A79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D65C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" fillcolor="#232b77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id w:val="-1893719689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DC93DD0" w14:textId="2BED752F" w:rsidR="00A0417E" w:rsidRPr="00147DA1" w:rsidRDefault="00720FFA" w:rsidP="0076500C">
                                <w:pPr>
                                  <w:pStyle w:val="SemEspaamento"/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C5533CC" w14:textId="63BE7568" w:rsidR="00A0417E" w:rsidRPr="00676298" w:rsidRDefault="00720FFA" w:rsidP="0076500C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6298">
                                  <w:rPr>
                                    <w:color w:val="FFFFFF" w:themeColor="background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Trampo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9-20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B0EDDA" w14:textId="6E3C2870" w:rsidR="00A0417E" w:rsidRPr="00147DA1" w:rsidRDefault="00720FFA" w:rsidP="0076500C">
                                <w:pPr>
                                  <w:pStyle w:val="SemEspaamento"/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6298">
                                  <w:rPr>
                                    <w:color w:val="FFFFFF" w:themeColor="background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20/</w:t>
                                </w:r>
                                <w:r w:rsidR="00D15A79" w:rsidRPr="00676298">
                                  <w:rPr>
                                    <w:color w:val="FFFFFF" w:themeColor="background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B6F922C" w14:textId="77777777" w:rsidR="00A0417E" w:rsidRPr="00095045" w:rsidRDefault="00AF72A1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5B99D98F" wp14:editId="64043629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244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EB9941B" w14:textId="77777777" w:rsidR="00A0417E" w:rsidRPr="00CD65CD" w:rsidRDefault="005D18FF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CD65C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  <w:p w14:paraId="5073848F" w14:textId="7BBB27B5" w:rsidR="005D18FF" w:rsidRPr="00147DA1" w:rsidRDefault="005D18FF" w:rsidP="000127CD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32"/>
                                    <w:szCs w:val="20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B99D98F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" o:allowincell="f" fillcolor="#0070c0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72"/>
                              <w:szCs w:val="72"/>
                              <w:lang w:val="pt-BR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EB9941B" w14:textId="77777777" w:rsidR="00A0417E" w:rsidRPr="00CD65CD" w:rsidRDefault="005D18FF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D65CD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  <w:p w14:paraId="5073848F" w14:textId="7BBB27B5" w:rsidR="005D18FF" w:rsidRPr="00147DA1" w:rsidRDefault="005D18FF" w:rsidP="000127CD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32"/>
                              <w:szCs w:val="20"/>
                              <w:lang w:val="pt-B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324797D9" w14:textId="77777777" w:rsidR="000641D0" w:rsidRPr="003D4BE4" w:rsidRDefault="002A3E79" w:rsidP="002A3E79">
      <w:pPr>
        <w:pStyle w:val="Ttulo1"/>
        <w:rPr>
          <w:rFonts w:asciiTheme="minorHAnsi" w:hAnsiTheme="minorHAnsi"/>
          <w:color w:val="000000" w:themeColor="text1"/>
        </w:rPr>
      </w:pPr>
      <w:bookmarkStart w:id="0" w:name="_Toc346392812"/>
      <w:r w:rsidRPr="003D4BE4">
        <w:rPr>
          <w:rFonts w:ascii="Calibri" w:hAnsi="Calibri"/>
          <w:color w:val="000000" w:themeColor="text1"/>
        </w:rPr>
        <w:lastRenderedPageBreak/>
        <w:t>Histórico de alterações</w:t>
      </w:r>
      <w:r w:rsidR="000641D0" w:rsidRPr="003D4BE4">
        <w:rPr>
          <w:rFonts w:ascii="Calibri" w:hAnsi="Calibri"/>
          <w:color w:val="000000" w:themeColor="text1"/>
        </w:rPr>
        <w:t xml:space="preserve"> do documento</w:t>
      </w:r>
      <w:bookmarkEnd w:id="0"/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3D4BE4" w14:paraId="70E921B8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7F992F07" w14:textId="77777777" w:rsidR="000641D0" w:rsidRPr="003D4BE4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>Versão</w:t>
            </w:r>
          </w:p>
        </w:tc>
        <w:tc>
          <w:tcPr>
            <w:tcW w:w="3251" w:type="dxa"/>
          </w:tcPr>
          <w:p w14:paraId="32AE1F86" w14:textId="77777777" w:rsidR="000641D0" w:rsidRPr="003D4BE4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CFC1472" w14:textId="77777777" w:rsidR="000641D0" w:rsidRPr="003D4BE4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 xml:space="preserve">Responsável </w:t>
            </w:r>
          </w:p>
        </w:tc>
        <w:tc>
          <w:tcPr>
            <w:tcW w:w="1459" w:type="dxa"/>
          </w:tcPr>
          <w:p w14:paraId="4DA93F2B" w14:textId="77777777" w:rsidR="000641D0" w:rsidRPr="003D4BE4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 xml:space="preserve">Data </w:t>
            </w:r>
          </w:p>
        </w:tc>
      </w:tr>
      <w:tr w:rsidR="000641D0" w:rsidRPr="000641D0" w14:paraId="19A63228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ABF8C86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14:paraId="617ED41C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99C116F" w14:textId="34F4E543" w:rsidR="000641D0" w:rsidRPr="000641D0" w:rsidRDefault="009B12ED" w:rsidP="005213D4">
            <w:pPr>
              <w:tabs>
                <w:tab w:val="left" w:pos="567"/>
              </w:tabs>
              <w:jc w:val="center"/>
            </w:pPr>
            <w:proofErr w:type="spellStart"/>
            <w:r>
              <w:t>Kleyton</w:t>
            </w:r>
            <w:proofErr w:type="spellEnd"/>
          </w:p>
        </w:tc>
        <w:tc>
          <w:tcPr>
            <w:tcW w:w="1459" w:type="dxa"/>
          </w:tcPr>
          <w:p w14:paraId="5355B24E" w14:textId="3DD283D5" w:rsidR="000641D0" w:rsidRPr="000641D0" w:rsidRDefault="009B12ED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</w:t>
            </w:r>
          </w:p>
        </w:tc>
      </w:tr>
      <w:tr w:rsidR="000641D0" w:rsidRPr="000641D0" w14:paraId="6B584030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7DED784" w14:textId="6EAEBB8C" w:rsidR="000641D0" w:rsidRPr="000641D0" w:rsidRDefault="00013876" w:rsidP="005213D4">
            <w:pPr>
              <w:tabs>
                <w:tab w:val="left" w:pos="567"/>
              </w:tabs>
              <w:jc w:val="center"/>
            </w:pPr>
            <w:r>
              <w:t>2.0</w:t>
            </w:r>
          </w:p>
        </w:tc>
        <w:tc>
          <w:tcPr>
            <w:tcW w:w="3251" w:type="dxa"/>
          </w:tcPr>
          <w:p w14:paraId="5AFE9228" w14:textId="2197025D" w:rsidR="000641D0" w:rsidRPr="000641D0" w:rsidRDefault="00013876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Versão Formatação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7339F300" w14:textId="6ED73447" w:rsidR="000641D0" w:rsidRPr="000641D0" w:rsidRDefault="00013876" w:rsidP="005213D4">
            <w:pPr>
              <w:tabs>
                <w:tab w:val="left" w:pos="567"/>
              </w:tabs>
              <w:jc w:val="center"/>
            </w:pPr>
            <w:r>
              <w:t>Marco</w:t>
            </w:r>
          </w:p>
        </w:tc>
        <w:tc>
          <w:tcPr>
            <w:tcW w:w="1459" w:type="dxa"/>
          </w:tcPr>
          <w:p w14:paraId="112C4B7A" w14:textId="0496986E" w:rsidR="000641D0" w:rsidRPr="000641D0" w:rsidRDefault="00013876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</w:t>
            </w:r>
          </w:p>
        </w:tc>
      </w:tr>
      <w:tr w:rsidR="000641D0" w:rsidRPr="000641D0" w14:paraId="2F3BA589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3A36C79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1F851B53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0760FED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5C4DC998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17EDE08D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E4A4007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21871C6B" w14:textId="77777777"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75A0079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32D1065D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1A3B4BF4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BCC2EA2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0325B32E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8579346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32B9BAAD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0D6C4BBE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6FDD7F98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1F74CDA7" w14:textId="77777777"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F0234A4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72AA6186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36412446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0EA26775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0767A629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2E5E1E48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6BBC6A26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780767BD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7C195DA1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7429DF46" w14:textId="77777777"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05676EF4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6C18371E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23C8F4" w14:textId="19C36531"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FF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2AE105E5" w14:textId="77777777" w:rsidR="00F16400" w:rsidRPr="00253D8C" w:rsidRDefault="00F16400">
          <w:pPr>
            <w:pStyle w:val="CabealhodoSumrio"/>
            <w:rPr>
              <w:color w:val="0000FF"/>
            </w:rPr>
          </w:pPr>
          <w:r w:rsidRPr="00253D8C">
            <w:rPr>
              <w:color w:val="0000FF"/>
            </w:rPr>
            <w:t>Sumário</w:t>
          </w:r>
        </w:p>
        <w:p w14:paraId="15ABE016" w14:textId="77777777" w:rsidR="006B709D" w:rsidRPr="006B709D" w:rsidRDefault="006B709D" w:rsidP="006B709D"/>
        <w:p w14:paraId="7DC060D0" w14:textId="1FAF7376" w:rsidR="00306F2D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392812" w:history="1">
            <w:r w:rsidR="00306F2D" w:rsidRPr="00D301E4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_Toc346392812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1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584F0DF0" w14:textId="10A718F1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3" w:history="1">
            <w:r w:rsidR="00306F2D" w:rsidRPr="00D301E4">
              <w:rPr>
                <w:rStyle w:val="Hyperlink"/>
                <w:rFonts w:ascii="Calibri" w:hAnsi="Calibri"/>
                <w:noProof/>
              </w:rPr>
              <w:t>1.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_Toc346392813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6BD68C1F" w14:textId="11695259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4" w:history="1">
            <w:r w:rsidR="00306F2D" w:rsidRPr="00D301E4">
              <w:rPr>
                <w:rStyle w:val="Hyperlink"/>
                <w:rFonts w:ascii="Calibri" w:hAnsi="Calibri"/>
                <w:noProof/>
              </w:rPr>
              <w:t>2.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Objetivos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_Toc346392814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20CA7C99" w14:textId="6F6898E2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5" w:history="1">
            <w:r w:rsidR="00306F2D" w:rsidRPr="00D301E4">
              <w:rPr>
                <w:rStyle w:val="Hyperlink"/>
                <w:rFonts w:ascii="Calibri" w:hAnsi="Calibri"/>
                <w:noProof/>
              </w:rPr>
              <w:t>3.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Requisitos de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_Toc346392815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131AAC76" w14:textId="0531B0B7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6" w:history="1">
            <w:r w:rsidR="00306F2D" w:rsidRPr="00D301E4">
              <w:rPr>
                <w:rStyle w:val="Hyperlink"/>
                <w:rFonts w:ascii="Calibri" w:hAnsi="Calibri"/>
                <w:noProof/>
              </w:rPr>
              <w:t>4.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Premissas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_Toc346392816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0156EB29" w14:textId="7DCB38C5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7" w:history="1">
            <w:r w:rsidR="00306F2D" w:rsidRPr="00D301E4">
              <w:rPr>
                <w:rStyle w:val="Hyperlink"/>
                <w:rFonts w:ascii="Calibri" w:hAnsi="Calibri"/>
                <w:noProof/>
              </w:rPr>
              <w:t>5.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Restrições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_Toc346392817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7E883186" w14:textId="5F2A75C3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8" w:history="1">
            <w:r w:rsidR="00306F2D" w:rsidRPr="00D301E4">
              <w:rPr>
                <w:rStyle w:val="Hyperlink"/>
                <w:rFonts w:ascii="Calibri" w:hAnsi="Calibri"/>
                <w:noProof/>
              </w:rPr>
              <w:t>6.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_Toc346392818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49E0D346" w14:textId="157BB8BF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9" w:history="1">
            <w:r w:rsidR="00306F2D" w:rsidRPr="00D301E4">
              <w:rPr>
                <w:rStyle w:val="Hyperlink"/>
                <w:rFonts w:ascii="Calibri" w:hAnsi="Calibri"/>
                <w:noProof/>
              </w:rPr>
              <w:t>7.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Limites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_Toc346392819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5115F188" w14:textId="18E22BC1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0" w:history="1">
            <w:r w:rsidR="00306F2D" w:rsidRPr="00D301E4">
              <w:rPr>
                <w:rStyle w:val="Hyperlink"/>
                <w:rFonts w:ascii="Calibri" w:hAnsi="Calibri"/>
                <w:noProof/>
              </w:rPr>
              <w:t>8.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Riscos de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_Toc346392820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51DFC4B9" w14:textId="3E37C3A6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1" w:history="1">
            <w:r w:rsidR="00306F2D" w:rsidRPr="00D301E4">
              <w:rPr>
                <w:rStyle w:val="Hyperlink"/>
                <w:rFonts w:ascii="Calibri" w:hAnsi="Calibri"/>
                <w:noProof/>
              </w:rPr>
              <w:t>9.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Resumo do cronograma de marcos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_Toc346392821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108AD0A4" w14:textId="146F7B1D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2" w:history="1">
            <w:r w:rsidR="00306F2D" w:rsidRPr="00D301E4">
              <w:rPr>
                <w:rStyle w:val="Hyperlink"/>
                <w:rFonts w:ascii="Calibri" w:hAnsi="Calibri"/>
                <w:noProof/>
              </w:rPr>
              <w:t>10.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Resumo do orçamento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_Toc346392822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3872D87A" w14:textId="196B1096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3" w:history="1">
            <w:r w:rsidR="00306F2D" w:rsidRPr="00D301E4">
              <w:rPr>
                <w:rStyle w:val="Hyperlink"/>
                <w:rFonts w:ascii="Calibri" w:hAnsi="Calibri"/>
                <w:noProof/>
              </w:rPr>
              <w:t>11.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Lista das partes interessadas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_Toc346392823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5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28E7A34D" w14:textId="23F371D0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4" w:history="1">
            <w:r w:rsidR="00306F2D" w:rsidRPr="00D301E4">
              <w:rPr>
                <w:rStyle w:val="Hyperlink"/>
                <w:rFonts w:ascii="Calibri" w:hAnsi="Calibri"/>
                <w:noProof/>
              </w:rPr>
              <w:t>12.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_Toc346392824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5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597098CA" w14:textId="447A6155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5" w:history="1">
            <w:r w:rsidR="00306F2D" w:rsidRPr="00D301E4">
              <w:rPr>
                <w:rStyle w:val="Hyperlink"/>
                <w:rFonts w:ascii="Calibri" w:hAnsi="Calibri"/>
                <w:noProof/>
              </w:rPr>
              <w:t>13.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Gerente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_Toc346392825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6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4FA252BA" w14:textId="3F172CBD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6" w:history="1">
            <w:r w:rsidR="00306F2D" w:rsidRPr="00D301E4">
              <w:rPr>
                <w:rStyle w:val="Hyperlink"/>
                <w:rFonts w:ascii="Calibri" w:hAnsi="Calibri"/>
                <w:noProof/>
              </w:rPr>
              <w:t>14.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Patrocinador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_Toc346392826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720FFA">
              <w:rPr>
                <w:noProof/>
                <w:webHidden/>
              </w:rPr>
              <w:t>6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14:paraId="214C7F24" w14:textId="71C2E3D8" w:rsidR="00306F2D" w:rsidRDefault="0000000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7" w:history="1">
            <w:r w:rsidR="00306F2D" w:rsidRPr="00D301E4">
              <w:rPr>
                <w:rStyle w:val="Hyperlink"/>
                <w:rFonts w:ascii="Calibri" w:hAnsi="Calibri"/>
                <w:noProof/>
              </w:rPr>
              <w:t>15.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Responsável pela autorização do Projet</w:t>
            </w:r>
            <w:r w:rsidR="00013876">
              <w:rPr>
                <w:rStyle w:val="Hyperlink"/>
                <w:rFonts w:ascii="Calibri" w:hAnsi="Calibri"/>
                <w:noProof/>
              </w:rPr>
              <w:t>o.</w:t>
            </w:r>
          </w:hyperlink>
        </w:p>
        <w:p w14:paraId="0EB64C31" w14:textId="77777777" w:rsidR="00F16400" w:rsidRDefault="00F16400">
          <w:r>
            <w:rPr>
              <w:b/>
              <w:bCs/>
            </w:rPr>
            <w:fldChar w:fldCharType="end"/>
          </w:r>
        </w:p>
      </w:sdtContent>
    </w:sdt>
    <w:p w14:paraId="0295AB8D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42E2F918" w14:textId="77777777" w:rsidR="00F16400" w:rsidRPr="00253D8C" w:rsidRDefault="00F16400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" w:name="_Toc346392813"/>
      <w:r w:rsidRPr="00253D8C">
        <w:rPr>
          <w:rFonts w:ascii="Calibri" w:hAnsi="Calibri"/>
          <w:color w:val="0000FF"/>
        </w:rPr>
        <w:lastRenderedPageBreak/>
        <w:t xml:space="preserve">Propósito ou justificativa do </w:t>
      </w:r>
      <w:r w:rsidR="00DF6941" w:rsidRPr="00253D8C">
        <w:rPr>
          <w:rFonts w:ascii="Calibri" w:hAnsi="Calibri"/>
          <w:color w:val="0000FF"/>
        </w:rPr>
        <w:t>P</w:t>
      </w:r>
      <w:r w:rsidRPr="00253D8C">
        <w:rPr>
          <w:rFonts w:ascii="Calibri" w:hAnsi="Calibri"/>
          <w:color w:val="0000FF"/>
        </w:rPr>
        <w:t>rojeto</w:t>
      </w:r>
      <w:bookmarkEnd w:id="1"/>
    </w:p>
    <w:p w14:paraId="187AE265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056E7429" w14:textId="2EAEA23A" w:rsidR="00925BDC" w:rsidRDefault="00925BDC" w:rsidP="00376F52">
      <w:pPr>
        <w:pStyle w:val="SemEspaamento"/>
      </w:pPr>
      <w:r w:rsidRPr="00376F52">
        <w:rPr>
          <w:lang w:val="pt-BR"/>
        </w:rPr>
        <w:t xml:space="preserve">Nosso projeto tem como propósito facilitar a ligação do contratante e o trabalhador autônomo. </w:t>
      </w:r>
      <w:proofErr w:type="spellStart"/>
      <w:r>
        <w:t>Desenvolver</w:t>
      </w:r>
      <w:proofErr w:type="spellEnd"/>
      <w:r>
        <w:t xml:space="preserve"> um site </w:t>
      </w:r>
      <w:proofErr w:type="spellStart"/>
      <w:r>
        <w:t>acessível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níveis</w:t>
      </w:r>
      <w:proofErr w:type="spellEnd"/>
      <w:r>
        <w:t xml:space="preserve"> escolar.</w:t>
      </w:r>
    </w:p>
    <w:p w14:paraId="2471DCFF" w14:textId="77777777" w:rsidR="001C66BB" w:rsidRPr="00253D8C" w:rsidRDefault="006B709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2" w:name="_Toc346392814"/>
      <w:r w:rsidRPr="00253D8C">
        <w:rPr>
          <w:rFonts w:ascii="Calibri" w:hAnsi="Calibri"/>
          <w:color w:val="0000FF"/>
        </w:rPr>
        <w:t xml:space="preserve">Objetivos </w:t>
      </w:r>
      <w:r w:rsidR="00DF6941" w:rsidRPr="00253D8C">
        <w:rPr>
          <w:rFonts w:ascii="Calibri" w:hAnsi="Calibri"/>
          <w:color w:val="0000FF"/>
        </w:rPr>
        <w:t>do P</w:t>
      </w:r>
      <w:r w:rsidR="002F2BBC" w:rsidRPr="00253D8C">
        <w:rPr>
          <w:rFonts w:ascii="Calibri" w:hAnsi="Calibri"/>
          <w:color w:val="0000FF"/>
        </w:rPr>
        <w:t>rojeto</w:t>
      </w:r>
      <w:bookmarkEnd w:id="2"/>
    </w:p>
    <w:p w14:paraId="3F37D7D6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0EB59CF" w14:textId="77777777" w:rsidR="00376F52" w:rsidRDefault="00376F52" w:rsidP="00720FFA">
      <w:pPr>
        <w:jc w:val="both"/>
      </w:pPr>
      <w:r>
        <w:t>Acessibilidade, divulgação intuitiva, site dinâmico.</w:t>
      </w:r>
    </w:p>
    <w:p w14:paraId="6AB59620" w14:textId="301D0E23" w:rsidR="002F2BBC" w:rsidRDefault="00376F52" w:rsidP="00720FFA">
      <w:pPr>
        <w:jc w:val="both"/>
      </w:pPr>
      <w:r>
        <w:t>Foco no profissional que é analfabeto, ajudando-o a divulgar seu serviço para uma grande quantidade de pessoas.</w:t>
      </w:r>
    </w:p>
    <w:p w14:paraId="48DB3D91" w14:textId="2DC84BC6" w:rsidR="00376F52" w:rsidRPr="002F2BBC" w:rsidRDefault="00376F52" w:rsidP="00720FFA">
      <w:pPr>
        <w:jc w:val="both"/>
      </w:pPr>
      <w:r>
        <w:t>Fácil divulgação dos trabalhos inseridos na plataforma, de forma que possa ser entendido o trabalho exposto.</w:t>
      </w:r>
    </w:p>
    <w:p w14:paraId="534D46D4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3" w:name="_Toc346392815"/>
      <w:r w:rsidRPr="00253D8C">
        <w:rPr>
          <w:rFonts w:ascii="Calibri" w:hAnsi="Calibri"/>
          <w:color w:val="0000FF"/>
        </w:rPr>
        <w:t>Requisitos de alto nível</w:t>
      </w:r>
      <w:bookmarkEnd w:id="3"/>
    </w:p>
    <w:p w14:paraId="56A320DC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E2CC4A2" w14:textId="3EFD20A7" w:rsidR="002F2BBC" w:rsidRDefault="00925BDC" w:rsidP="00376F52">
      <w:pPr>
        <w:jc w:val="both"/>
      </w:pPr>
      <w:r>
        <w:t>Ter como base uma linguagem acessível.</w:t>
      </w:r>
    </w:p>
    <w:p w14:paraId="4B363BC5" w14:textId="4C55831E" w:rsidR="00925BDC" w:rsidRDefault="00925BDC" w:rsidP="00376F52">
      <w:pPr>
        <w:jc w:val="both"/>
      </w:pPr>
      <w:r>
        <w:t>Intermediar o contato entre o contrate e profissional.</w:t>
      </w:r>
    </w:p>
    <w:p w14:paraId="531303CE" w14:textId="5CE5A923" w:rsidR="00925BDC" w:rsidRDefault="00925BDC" w:rsidP="00376F52">
      <w:pPr>
        <w:jc w:val="both"/>
      </w:pPr>
      <w:r>
        <w:t>Divulgação de trabalho.</w:t>
      </w:r>
    </w:p>
    <w:p w14:paraId="36803A04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4" w:name="_Toc346392816"/>
      <w:r w:rsidRPr="00253D8C">
        <w:rPr>
          <w:rFonts w:ascii="Calibri" w:hAnsi="Calibri"/>
          <w:color w:val="0000FF"/>
        </w:rPr>
        <w:t>Premissas</w:t>
      </w:r>
      <w:bookmarkEnd w:id="4"/>
    </w:p>
    <w:p w14:paraId="703E8A03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2E3FF073" w14:textId="630132DE" w:rsidR="002E6853" w:rsidRDefault="002E6853" w:rsidP="00720FFA">
      <w:pPr>
        <w:jc w:val="both"/>
      </w:pPr>
      <w:r>
        <w:t>Como base, acessibilidade, seja ela visual, seja dinâmica. Caso nos testes com pessoas surge certa dificuldade durante a navegação do site, será ouvida todas críticas e trabalhadas em cima delas.</w:t>
      </w:r>
    </w:p>
    <w:p w14:paraId="10240AB7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5" w:name="_Toc346392817"/>
      <w:r w:rsidRPr="00253D8C">
        <w:rPr>
          <w:rFonts w:ascii="Calibri" w:hAnsi="Calibri"/>
          <w:color w:val="0000FF"/>
        </w:rPr>
        <w:t>Restrições</w:t>
      </w:r>
      <w:bookmarkEnd w:id="5"/>
    </w:p>
    <w:p w14:paraId="51BBB811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3E97976" w14:textId="425FE4FF" w:rsidR="002E6853" w:rsidRDefault="00A21E12" w:rsidP="00720FFA">
      <w:pPr>
        <w:jc w:val="both"/>
      </w:pPr>
      <w:r>
        <w:t>Banco de dados.</w:t>
      </w:r>
    </w:p>
    <w:p w14:paraId="6061FD4A" w14:textId="619BC946" w:rsidR="00720FFA" w:rsidRPr="00720FFA" w:rsidRDefault="00720FFA" w:rsidP="00720FFA">
      <w:pPr>
        <w:jc w:val="both"/>
        <w:rPr>
          <w:b/>
          <w:bCs/>
        </w:rPr>
      </w:pPr>
      <w:r>
        <w:rPr>
          <w:b/>
          <w:bCs/>
        </w:rPr>
        <w:t>Pagamentos.</w:t>
      </w:r>
    </w:p>
    <w:p w14:paraId="43F5129F" w14:textId="4A86BF0E" w:rsidR="00940F4F" w:rsidRDefault="00A21E12" w:rsidP="00720FFA">
      <w:pPr>
        <w:pStyle w:val="PargrafodaLista"/>
        <w:ind w:left="1134"/>
        <w:jc w:val="both"/>
      </w:pPr>
      <w:r>
        <w:t xml:space="preserve"> </w:t>
      </w:r>
    </w:p>
    <w:p w14:paraId="2BD82E03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6" w:name="_Toc346392818"/>
      <w:r w:rsidRPr="00253D8C">
        <w:rPr>
          <w:rFonts w:ascii="Calibri" w:hAnsi="Calibri"/>
          <w:color w:val="0000FF"/>
        </w:rPr>
        <w:t>Descrição do P</w:t>
      </w:r>
      <w:r w:rsidR="002F2BBC" w:rsidRPr="00253D8C">
        <w:rPr>
          <w:rFonts w:ascii="Calibri" w:hAnsi="Calibri"/>
          <w:color w:val="0000FF"/>
        </w:rPr>
        <w:t>rojeto em alto nível</w:t>
      </w:r>
      <w:bookmarkEnd w:id="6"/>
    </w:p>
    <w:p w14:paraId="1F69F12C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789254B" w14:textId="1C172095" w:rsidR="00824C6F" w:rsidRDefault="00824C6F" w:rsidP="00720FFA">
      <w:pPr>
        <w:jc w:val="both"/>
      </w:pPr>
      <w:r>
        <w:t>Somos uma plataforma com o foco na divulgação e facilidade do contato entre o cliente e o profissional, com o objetivo principal na área de manutenção e serviços físicos gerais.</w:t>
      </w:r>
    </w:p>
    <w:p w14:paraId="5ADAD571" w14:textId="35CED51B" w:rsidR="00824C6F" w:rsidRDefault="00824C6F" w:rsidP="00720FFA">
      <w:pPr>
        <w:jc w:val="both"/>
      </w:pPr>
      <w:r>
        <w:lastRenderedPageBreak/>
        <w:t>O profissional cadastrado no Trampo, cria um perfil com imagens, descrição de suas especialidades e serviços propostos, sua localização e área de atuação.</w:t>
      </w:r>
    </w:p>
    <w:p w14:paraId="2BE5526E" w14:textId="175FCBE8" w:rsidR="00824C6F" w:rsidRDefault="00824C6F" w:rsidP="00720FFA">
      <w:pPr>
        <w:jc w:val="both"/>
      </w:pPr>
      <w:r>
        <w:t>O cliente cria um perfil na plataforma procurando serviços desejados, e mais próximo de sua localização.</w:t>
      </w:r>
    </w:p>
    <w:p w14:paraId="484DADC3" w14:textId="110D4C4C" w:rsidR="00E0159A" w:rsidRDefault="00824C6F" w:rsidP="00720FFA">
      <w:pPr>
        <w:jc w:val="both"/>
      </w:pPr>
      <w:r>
        <w:t>Quando houver interesse do cliente, ele entrará em contato com o profissional através de um "Chat" dentro da plataforma, onde cria um diálogo simples e direto entre o cliente e o trabalhador.</w:t>
      </w:r>
      <w:r w:rsidRPr="00824C6F">
        <w:t xml:space="preserve"> </w:t>
      </w:r>
    </w:p>
    <w:p w14:paraId="029C87A8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7" w:name="_Toc346392819"/>
      <w:r w:rsidRPr="00253D8C">
        <w:rPr>
          <w:rFonts w:ascii="Calibri" w:hAnsi="Calibri"/>
          <w:color w:val="0000FF"/>
        </w:rPr>
        <w:t>Limites do P</w:t>
      </w:r>
      <w:r w:rsidR="002F2BBC" w:rsidRPr="00253D8C">
        <w:rPr>
          <w:rFonts w:ascii="Calibri" w:hAnsi="Calibri"/>
          <w:color w:val="0000FF"/>
        </w:rPr>
        <w:t>rojeto</w:t>
      </w:r>
      <w:bookmarkEnd w:id="7"/>
    </w:p>
    <w:p w14:paraId="4A0CFA31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8A9C04C" w14:textId="4A8432BE" w:rsidR="009B12ED" w:rsidRDefault="009B12ED" w:rsidP="00720FFA">
      <w:pPr>
        <w:jc w:val="both"/>
      </w:pPr>
      <w:r>
        <w:t>Desenvolvimento de um dicionário. Essa aplicação terá como função além de servir como corretor, mudar certas palavras que podem não serem conhecidas seus sentidos, seja para o contratante seja para o profissional.</w:t>
      </w:r>
      <w:r w:rsidR="00720FFA">
        <w:t xml:space="preserve"> Possibilidade no atraso da entrega</w:t>
      </w:r>
    </w:p>
    <w:p w14:paraId="6FC0DB4B" w14:textId="77777777" w:rsidR="00824C6F" w:rsidRPr="00415133" w:rsidRDefault="00824C6F" w:rsidP="009E2C30">
      <w:pPr>
        <w:ind w:left="567"/>
        <w:jc w:val="both"/>
        <w:rPr>
          <w:b/>
          <w:bCs/>
        </w:rPr>
      </w:pPr>
    </w:p>
    <w:p w14:paraId="31BF9985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8" w:name="_Toc346392820"/>
      <w:r w:rsidRPr="00253D8C">
        <w:rPr>
          <w:rFonts w:ascii="Calibri" w:hAnsi="Calibri"/>
          <w:color w:val="0000FF"/>
        </w:rPr>
        <w:t>Riscos de alto nível</w:t>
      </w:r>
      <w:bookmarkEnd w:id="8"/>
    </w:p>
    <w:p w14:paraId="1E71452E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60BAC17" w14:textId="02BC1A95" w:rsidR="009A39FE" w:rsidRDefault="009B12ED" w:rsidP="00720FFA">
      <w:pPr>
        <w:jc w:val="both"/>
      </w:pPr>
      <w:r>
        <w:t>Erros e bugs.</w:t>
      </w:r>
    </w:p>
    <w:p w14:paraId="07BF0C93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9" w:name="_Toc346392821"/>
      <w:r w:rsidRPr="00253D8C">
        <w:rPr>
          <w:rFonts w:ascii="Calibri" w:hAnsi="Calibri"/>
          <w:color w:val="0000FF"/>
        </w:rPr>
        <w:t>Resumo do cronograma de marcos</w:t>
      </w:r>
      <w:bookmarkEnd w:id="9"/>
    </w:p>
    <w:p w14:paraId="47521E25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611825DB" w14:textId="5675999E" w:rsidR="00E82268" w:rsidRDefault="002F2BBC" w:rsidP="00720FFA">
      <w:r>
        <w:t xml:space="preserve">Reunião de </w:t>
      </w:r>
      <w:proofErr w:type="spellStart"/>
      <w:r w:rsidR="009E2C30" w:rsidRPr="00A62A83">
        <w:t>kick</w:t>
      </w:r>
      <w:r w:rsidRPr="00A62A83">
        <w:t>off</w:t>
      </w:r>
      <w:proofErr w:type="spellEnd"/>
      <w:r>
        <w:t xml:space="preserve"> do Projeto:</w:t>
      </w:r>
      <w:r w:rsidR="00E82268">
        <w:t xml:space="preserve"> 20/09</w:t>
      </w:r>
    </w:p>
    <w:p w14:paraId="0404D9AB" w14:textId="55D8FAC5" w:rsidR="002F2BBC" w:rsidRDefault="002F2BBC" w:rsidP="00720FFA">
      <w:r>
        <w:t>Encerrame</w:t>
      </w:r>
      <w:r w:rsidR="00DF6941">
        <w:t>nto da fase de planejamento do P</w:t>
      </w:r>
      <w:r>
        <w:t>rojeto:</w:t>
      </w:r>
      <w:r w:rsidR="00E82268">
        <w:t xml:space="preserve"> 23/09</w:t>
      </w:r>
    </w:p>
    <w:p w14:paraId="491F1E2E" w14:textId="5646A03A" w:rsidR="002F2BBC" w:rsidRDefault="002F2BBC" w:rsidP="00720FFA">
      <w:r>
        <w:t>Encerr</w:t>
      </w:r>
      <w:r w:rsidR="00DF6941">
        <w:t>amento do Projeto:</w:t>
      </w:r>
      <w:r w:rsidR="00E82268">
        <w:t xml:space="preserve"> 15/10</w:t>
      </w:r>
    </w:p>
    <w:p w14:paraId="49D5B93B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0" w:name="_Toc346392822"/>
      <w:r w:rsidRPr="00253D8C">
        <w:rPr>
          <w:rFonts w:ascii="Calibri" w:hAnsi="Calibri"/>
          <w:color w:val="0000FF"/>
        </w:rPr>
        <w:t>Resumo do orçamento</w:t>
      </w:r>
      <w:bookmarkEnd w:id="10"/>
    </w:p>
    <w:p w14:paraId="272FE334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732C0267" w14:textId="69D40C44" w:rsidR="002F2BBC" w:rsidRPr="00415133" w:rsidRDefault="002F2BBC" w:rsidP="00720FFA">
      <w:pPr>
        <w:rPr>
          <w:b/>
          <w:bCs/>
        </w:rPr>
      </w:pPr>
      <w:r w:rsidRPr="00415133">
        <w:rPr>
          <w:b/>
          <w:bCs/>
        </w:rPr>
        <w:t>Está previsto um o</w:t>
      </w:r>
      <w:r w:rsidR="00DF6941" w:rsidRPr="00415133">
        <w:rPr>
          <w:b/>
          <w:bCs/>
        </w:rPr>
        <w:t xml:space="preserve">rçamento de R$ </w:t>
      </w:r>
      <w:r w:rsidR="009B12ED" w:rsidRPr="009B12ED">
        <w:rPr>
          <w:b/>
          <w:bCs/>
        </w:rPr>
        <w:t>8.544,99</w:t>
      </w:r>
      <w:r w:rsidR="00DF6941" w:rsidRPr="00415133">
        <w:rPr>
          <w:b/>
          <w:bCs/>
        </w:rPr>
        <w:t xml:space="preserve"> para o P</w:t>
      </w:r>
      <w:r w:rsidRPr="00415133">
        <w:rPr>
          <w:b/>
          <w:bCs/>
        </w:rPr>
        <w:t>rojeto.</w:t>
      </w:r>
    </w:p>
    <w:p w14:paraId="03220522" w14:textId="5EF20854" w:rsidR="00614F21" w:rsidRDefault="00614F21" w:rsidP="00720FFA">
      <w:r>
        <w:t xml:space="preserve">Hospedagem: R$ 540,00. A </w:t>
      </w:r>
      <w:proofErr w:type="spellStart"/>
      <w:r>
        <w:t>Hostinger</w:t>
      </w:r>
      <w:proofErr w:type="spellEnd"/>
      <w:r>
        <w:t xml:space="preserve"> oferece um plano de R$ 45,00 mensais para está oferecendo segurança e atualizações do site.</w:t>
      </w:r>
    </w:p>
    <w:p w14:paraId="6EF98071" w14:textId="58261E62" w:rsidR="00614F21" w:rsidRDefault="00614F21" w:rsidP="00720FFA">
      <w:r>
        <w:t xml:space="preserve">Domínio: R$ 4,99 </w:t>
      </w:r>
      <w:r w:rsidR="00E82268">
        <w:t>anual</w:t>
      </w:r>
      <w:r>
        <w:t>.</w:t>
      </w:r>
    </w:p>
    <w:p w14:paraId="41D11DC0" w14:textId="0D5D5B78" w:rsidR="00E82268" w:rsidRDefault="00E82268" w:rsidP="00720FFA">
      <w:r>
        <w:t>Manutenção: R$ 250,00 mensal</w:t>
      </w:r>
    </w:p>
    <w:p w14:paraId="7A651250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1" w:name="_Toc346392823"/>
      <w:r w:rsidRPr="00253D8C">
        <w:rPr>
          <w:rFonts w:ascii="Calibri" w:hAnsi="Calibri"/>
          <w:color w:val="0000FF"/>
        </w:rPr>
        <w:lastRenderedPageBreak/>
        <w:t>Lista das partes interessadas</w:t>
      </w:r>
      <w:bookmarkEnd w:id="11"/>
    </w:p>
    <w:p w14:paraId="127C92A8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480CB56B" w14:textId="5A7AD75B" w:rsidR="00CD6105" w:rsidRPr="00720FFA" w:rsidRDefault="009E2C30" w:rsidP="00720FFA">
      <w:pPr>
        <w:jc w:val="both"/>
        <w:rPr>
          <w:b/>
          <w:bCs/>
        </w:rPr>
      </w:pPr>
      <w:r w:rsidRPr="00720FFA">
        <w:rPr>
          <w:b/>
          <w:bCs/>
        </w:rPr>
        <w:t xml:space="preserve"> </w:t>
      </w:r>
      <w:r w:rsidR="00CD6105">
        <w:t>Clientes</w:t>
      </w:r>
    </w:p>
    <w:p w14:paraId="3EDB571F" w14:textId="77777777" w:rsidR="00CD6105" w:rsidRDefault="00CD6105" w:rsidP="00720FFA">
      <w:pPr>
        <w:jc w:val="both"/>
      </w:pPr>
      <w:r>
        <w:t>(Empresas, Pessoas em busca de um profissional em área específica)</w:t>
      </w:r>
    </w:p>
    <w:p w14:paraId="3D9DF343" w14:textId="77777777" w:rsidR="00CD6105" w:rsidRDefault="00CD6105" w:rsidP="00720FFA">
      <w:pPr>
        <w:jc w:val="both"/>
      </w:pPr>
      <w:r>
        <w:t>Usuários</w:t>
      </w:r>
    </w:p>
    <w:p w14:paraId="6F8A24E2" w14:textId="71D75798" w:rsidR="00CD6105" w:rsidRDefault="00CD6105" w:rsidP="00720FFA">
      <w:pPr>
        <w:jc w:val="both"/>
      </w:pPr>
      <w:r>
        <w:t>(profissionais de serviços gerais (Eletricistas, Pintores, Pedreiros, Marceneiros, Diaristas, Auxiliares...)</w:t>
      </w:r>
    </w:p>
    <w:p w14:paraId="5968AB53" w14:textId="77777777" w:rsidR="00CD6105" w:rsidRDefault="00CD6105" w:rsidP="00720FFA">
      <w:pPr>
        <w:jc w:val="both"/>
      </w:pPr>
      <w:r>
        <w:t>Investidores</w:t>
      </w:r>
    </w:p>
    <w:p w14:paraId="1F817236" w14:textId="77777777" w:rsidR="00CD6105" w:rsidRDefault="00CD6105" w:rsidP="00720FFA">
      <w:pPr>
        <w:jc w:val="both"/>
      </w:pPr>
      <w:r>
        <w:t>(Grupos empresariais, Sociedades)</w:t>
      </w:r>
    </w:p>
    <w:p w14:paraId="644A62DA" w14:textId="77777777" w:rsidR="00CD6105" w:rsidRDefault="00CD6105" w:rsidP="00720FFA">
      <w:pPr>
        <w:jc w:val="both"/>
      </w:pPr>
      <w:r>
        <w:t>Comunidade</w:t>
      </w:r>
    </w:p>
    <w:p w14:paraId="0305B485" w14:textId="14BF4181" w:rsidR="002F2BBC" w:rsidRDefault="00CD6105" w:rsidP="00720FFA">
      <w:pPr>
        <w:jc w:val="both"/>
      </w:pPr>
      <w:r>
        <w:t>(Divulgação de empregos, demanda e procura de serviços)</w:t>
      </w:r>
    </w:p>
    <w:p w14:paraId="0CEB08A5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2" w:name="_Toc346392824"/>
      <w:r w:rsidRPr="00253D8C">
        <w:rPr>
          <w:rFonts w:ascii="Calibri" w:hAnsi="Calibri"/>
          <w:color w:val="0000FF"/>
        </w:rPr>
        <w:t>Requisitos para aprovação do P</w:t>
      </w:r>
      <w:r w:rsidR="002F2BBC" w:rsidRPr="00253D8C">
        <w:rPr>
          <w:rFonts w:ascii="Calibri" w:hAnsi="Calibri"/>
          <w:color w:val="0000FF"/>
        </w:rPr>
        <w:t>rojeto</w:t>
      </w:r>
      <w:bookmarkEnd w:id="12"/>
    </w:p>
    <w:p w14:paraId="2FB7498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1101AD4" w14:textId="260EFDC4" w:rsidR="00415133" w:rsidRDefault="00415133" w:rsidP="00013876">
      <w:pPr>
        <w:jc w:val="both"/>
      </w:pPr>
      <w:r>
        <w:t>Boa execução do Dicionário, pelo menos a base.</w:t>
      </w:r>
    </w:p>
    <w:p w14:paraId="0F3E67ED" w14:textId="77777777" w:rsidR="009F46BC" w:rsidRDefault="009F46BC" w:rsidP="009F46BC">
      <w:pPr>
        <w:pStyle w:val="PargrafodaLista"/>
        <w:ind w:left="1494"/>
        <w:jc w:val="both"/>
      </w:pPr>
    </w:p>
    <w:p w14:paraId="62B26947" w14:textId="6FCB5ECF" w:rsidR="00415133" w:rsidRDefault="00415133" w:rsidP="00013876">
      <w:pPr>
        <w:jc w:val="both"/>
      </w:pPr>
      <w:r>
        <w:t>Toda equipe irá chegar numa conclusão se está na hora de subir o site.</w:t>
      </w:r>
    </w:p>
    <w:p w14:paraId="51DB9EE9" w14:textId="77777777" w:rsidR="009B12ED" w:rsidRDefault="009B12ED" w:rsidP="00415133">
      <w:pPr>
        <w:pStyle w:val="PargrafodaLista"/>
        <w:ind w:left="1134"/>
        <w:jc w:val="both"/>
      </w:pPr>
    </w:p>
    <w:p w14:paraId="6B52A0A1" w14:textId="0133EE24" w:rsidR="009B12ED" w:rsidRDefault="009B12ED" w:rsidP="00013876">
      <w:pPr>
        <w:jc w:val="both"/>
      </w:pPr>
      <w:r>
        <w:t>Documentação completa com direitos autorais, judiciais do projeto Trampo, discutidos em reuniões.</w:t>
      </w:r>
    </w:p>
    <w:p w14:paraId="5BE92B69" w14:textId="77777777" w:rsidR="009B12ED" w:rsidRDefault="009B12ED" w:rsidP="009B12ED">
      <w:pPr>
        <w:pStyle w:val="PargrafodaLista"/>
        <w:ind w:left="1134"/>
        <w:jc w:val="both"/>
      </w:pPr>
    </w:p>
    <w:p w14:paraId="1B333CC7" w14:textId="15FD847D" w:rsidR="009B12ED" w:rsidRDefault="009B12ED" w:rsidP="00013876">
      <w:pPr>
        <w:jc w:val="both"/>
      </w:pPr>
      <w:r>
        <w:t xml:space="preserve">Plataforma completa com páginas de (Início, Perfil, Serviços, Chats, </w:t>
      </w:r>
      <w:r w:rsidR="009F46BC">
        <w:t>divulgue</w:t>
      </w:r>
      <w:r>
        <w:t xml:space="preserve"> seu Serviço</w:t>
      </w:r>
      <w:r w:rsidR="009F46BC">
        <w:t xml:space="preserve"> </w:t>
      </w:r>
      <w:r>
        <w:t>(Mande uma mensagem para o Profissional</w:t>
      </w:r>
      <w:r w:rsidR="009F46BC">
        <w:t>)</w:t>
      </w:r>
      <w:r>
        <w:t>, Login</w:t>
      </w:r>
      <w:r w:rsidR="009F46BC">
        <w:t>.</w:t>
      </w:r>
    </w:p>
    <w:p w14:paraId="17AF6BC6" w14:textId="77777777" w:rsidR="009B12ED" w:rsidRDefault="009B12ED" w:rsidP="009B12ED">
      <w:pPr>
        <w:pStyle w:val="PargrafodaLista"/>
        <w:ind w:left="1134"/>
        <w:jc w:val="both"/>
      </w:pPr>
    </w:p>
    <w:p w14:paraId="3FC6375D" w14:textId="618A3C92" w:rsidR="009B12ED" w:rsidRDefault="009F46BC" w:rsidP="00013876">
      <w:pPr>
        <w:jc w:val="both"/>
      </w:pPr>
      <w:r>
        <w:t>Criação</w:t>
      </w:r>
      <w:r w:rsidR="009B12ED">
        <w:t xml:space="preserve"> da </w:t>
      </w:r>
      <w:proofErr w:type="spellStart"/>
      <w:r w:rsidR="009B12ED">
        <w:t>main</w:t>
      </w:r>
      <w:proofErr w:type="spellEnd"/>
      <w:r w:rsidR="009B12ED">
        <w:t xml:space="preserve"> </w:t>
      </w:r>
      <w:proofErr w:type="spellStart"/>
      <w:r w:rsidR="009B12ED">
        <w:t>page</w:t>
      </w:r>
      <w:proofErr w:type="spellEnd"/>
      <w:r w:rsidR="009B12ED">
        <w:t>, descrevendo o intuito do projeto. (Aba de login inclusa).</w:t>
      </w:r>
    </w:p>
    <w:p w14:paraId="3246B99C" w14:textId="77777777" w:rsidR="009B12ED" w:rsidRDefault="009B12ED" w:rsidP="009B12ED">
      <w:pPr>
        <w:pStyle w:val="PargrafodaLista"/>
        <w:ind w:left="1134"/>
        <w:jc w:val="both"/>
      </w:pPr>
    </w:p>
    <w:p w14:paraId="5E4B72CE" w14:textId="408A5C41" w:rsidR="009B12ED" w:rsidRDefault="009B12ED" w:rsidP="00013876">
      <w:pPr>
        <w:jc w:val="both"/>
      </w:pPr>
      <w:r>
        <w:t>Criação de página de perfil com (Nome, Foto, Tipo de serviço que realiza, Endereço e localidades onde atua, e anexo de imagens de serviços realizados).</w:t>
      </w:r>
    </w:p>
    <w:p w14:paraId="0F804093" w14:textId="77777777" w:rsidR="009B12ED" w:rsidRDefault="009B12ED" w:rsidP="009B12ED">
      <w:pPr>
        <w:pStyle w:val="PargrafodaLista"/>
        <w:ind w:left="1134"/>
        <w:jc w:val="both"/>
      </w:pPr>
    </w:p>
    <w:p w14:paraId="463A04EB" w14:textId="710E97B5" w:rsidR="009B12ED" w:rsidRDefault="009B12ED" w:rsidP="00013876">
      <w:pPr>
        <w:jc w:val="both"/>
      </w:pPr>
      <w:r>
        <w:lastRenderedPageBreak/>
        <w:t>Criação da página de serviços com (Serviços mais próximos, tipos de serviços, nome do profissional, localidade em Km da onde o cliente e o profissional estão, imagens de serviços que o profissional enviou para o site por meio da página "Divulgue seu serviço")</w:t>
      </w:r>
    </w:p>
    <w:p w14:paraId="3ADB8A15" w14:textId="77777777" w:rsidR="009B12ED" w:rsidRDefault="009B12ED" w:rsidP="009B12ED">
      <w:pPr>
        <w:pStyle w:val="PargrafodaLista"/>
        <w:ind w:left="1134"/>
        <w:jc w:val="both"/>
      </w:pPr>
    </w:p>
    <w:p w14:paraId="134D11E3" w14:textId="7876B3C1" w:rsidR="009B12ED" w:rsidRDefault="009F46BC" w:rsidP="00013876">
      <w:pPr>
        <w:jc w:val="both"/>
      </w:pPr>
      <w:r>
        <w:t xml:space="preserve"> </w:t>
      </w:r>
      <w:r w:rsidR="009B12ED">
        <w:t>Criação da aba de Chat para que o cliente comunique com o profissional, para que ambos marquem a data do serviço, ou algo em particular.</w:t>
      </w:r>
    </w:p>
    <w:p w14:paraId="0EB3E52B" w14:textId="77777777" w:rsidR="009B12ED" w:rsidRDefault="009B12ED" w:rsidP="009B12ED">
      <w:pPr>
        <w:pStyle w:val="PargrafodaLista"/>
        <w:ind w:left="1134"/>
        <w:jc w:val="both"/>
      </w:pPr>
    </w:p>
    <w:p w14:paraId="266B62D6" w14:textId="74C257C5" w:rsidR="009B12ED" w:rsidRDefault="009F46BC" w:rsidP="00013876">
      <w:pPr>
        <w:jc w:val="both"/>
      </w:pPr>
      <w:r>
        <w:t xml:space="preserve"> </w:t>
      </w:r>
      <w:r w:rsidR="009B12ED">
        <w:t xml:space="preserve">Envio do site e do código para </w:t>
      </w:r>
      <w:proofErr w:type="gramStart"/>
      <w:r w:rsidR="009B12ED">
        <w:t>uma host</w:t>
      </w:r>
      <w:proofErr w:type="gramEnd"/>
      <w:r w:rsidR="009B12ED">
        <w:t xml:space="preserve"> e hospedar o mesmo em cloud.</w:t>
      </w:r>
    </w:p>
    <w:p w14:paraId="00BB78C6" w14:textId="77777777" w:rsidR="009B12ED" w:rsidRDefault="009B12ED" w:rsidP="009B12ED">
      <w:pPr>
        <w:pStyle w:val="PargrafodaLista"/>
        <w:ind w:left="1134"/>
        <w:jc w:val="both"/>
      </w:pPr>
    </w:p>
    <w:p w14:paraId="3314ECEB" w14:textId="1BF214E5" w:rsidR="009B12ED" w:rsidRDefault="009F46BC" w:rsidP="00013876">
      <w:pPr>
        <w:jc w:val="both"/>
      </w:pPr>
      <w:r>
        <w:t xml:space="preserve"> </w:t>
      </w:r>
      <w:r w:rsidR="009B12ED">
        <w:t>Funcionabilidade do código e sem erros de bugs ou sintaxes. (Algo que dê para ser usado e realizado uma manutenção futura.)</w:t>
      </w:r>
    </w:p>
    <w:p w14:paraId="44D1B48F" w14:textId="77777777" w:rsidR="009B12ED" w:rsidRDefault="009B12ED" w:rsidP="009B12ED">
      <w:pPr>
        <w:pStyle w:val="PargrafodaLista"/>
        <w:ind w:left="1134"/>
        <w:jc w:val="both"/>
      </w:pPr>
    </w:p>
    <w:p w14:paraId="3C08B857" w14:textId="7BFCD65E" w:rsidR="009B12ED" w:rsidRDefault="009B12ED" w:rsidP="00013876">
      <w:pPr>
        <w:jc w:val="both"/>
      </w:pPr>
      <w:r>
        <w:t>Plataforma com alta demanda de procura (Divulgação em massa).</w:t>
      </w:r>
    </w:p>
    <w:p w14:paraId="3594B06E" w14:textId="77777777" w:rsidR="009B12ED" w:rsidRDefault="009B12ED" w:rsidP="009B12ED">
      <w:pPr>
        <w:pStyle w:val="PargrafodaLista"/>
        <w:ind w:left="1134"/>
        <w:jc w:val="both"/>
      </w:pPr>
    </w:p>
    <w:p w14:paraId="24414919" w14:textId="65232E58" w:rsidR="009B12ED" w:rsidRDefault="009B12ED" w:rsidP="00013876">
      <w:pPr>
        <w:jc w:val="both"/>
      </w:pPr>
      <w:r>
        <w:t>Site com um alto número de entrada e saídas de fornecedores de serviços e clientes.</w:t>
      </w:r>
    </w:p>
    <w:p w14:paraId="779E1573" w14:textId="77777777" w:rsidR="009B12ED" w:rsidRDefault="009B12ED" w:rsidP="009B12ED">
      <w:pPr>
        <w:pStyle w:val="PargrafodaLista"/>
        <w:ind w:left="1134"/>
        <w:jc w:val="both"/>
      </w:pPr>
    </w:p>
    <w:p w14:paraId="7D557A5A" w14:textId="4A30BBBE" w:rsidR="00415133" w:rsidRDefault="009B12ED" w:rsidP="00013876">
      <w:pPr>
        <w:jc w:val="both"/>
      </w:pPr>
      <w:r>
        <w:t>Criação de um Instagram para divulgação e perfil oficial em uma rede social.</w:t>
      </w:r>
    </w:p>
    <w:p w14:paraId="14AFE8EC" w14:textId="77777777" w:rsidR="009F46BC" w:rsidRDefault="009F46BC" w:rsidP="009B12ED">
      <w:pPr>
        <w:pStyle w:val="PargrafodaLista"/>
        <w:ind w:left="1134"/>
        <w:jc w:val="both"/>
      </w:pPr>
    </w:p>
    <w:p w14:paraId="7FE33C7D" w14:textId="188084CD" w:rsidR="009F46BC" w:rsidRDefault="009F46BC" w:rsidP="00013876">
      <w:pPr>
        <w:jc w:val="both"/>
      </w:pPr>
      <w:r>
        <w:t>Plataforma com um grande índice de feedbacks positivos na usabilidade e acessibilidade.</w:t>
      </w:r>
    </w:p>
    <w:p w14:paraId="0EF139A2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3" w:name="_Toc346392825"/>
      <w:r w:rsidRPr="00253D8C">
        <w:rPr>
          <w:rFonts w:ascii="Calibri" w:hAnsi="Calibri"/>
          <w:color w:val="0000FF"/>
        </w:rPr>
        <w:t>Gerente do P</w:t>
      </w:r>
      <w:r w:rsidR="002F2BBC" w:rsidRPr="00253D8C">
        <w:rPr>
          <w:rFonts w:ascii="Calibri" w:hAnsi="Calibri"/>
          <w:color w:val="0000FF"/>
        </w:rPr>
        <w:t>rojeto</w:t>
      </w:r>
      <w:bookmarkEnd w:id="13"/>
    </w:p>
    <w:p w14:paraId="573CC5F4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51831421" w14:textId="78BF8584" w:rsidR="002F2BBC" w:rsidRPr="001D090B" w:rsidRDefault="00E60FE7" w:rsidP="00013876">
      <w:r w:rsidRPr="00013876">
        <w:rPr>
          <w:b/>
          <w:bCs/>
        </w:rPr>
        <w:t>Nome:</w:t>
      </w:r>
      <w:r w:rsidR="00415133">
        <w:t xml:space="preserve"> Bruno </w:t>
      </w:r>
    </w:p>
    <w:p w14:paraId="2CA824CF" w14:textId="7DF011CF" w:rsidR="002F2BBC" w:rsidRPr="001D090B" w:rsidRDefault="00E60FE7" w:rsidP="00013876">
      <w:r w:rsidRPr="00013876">
        <w:rPr>
          <w:b/>
          <w:bCs/>
        </w:rPr>
        <w:t>Responsabilidade:</w:t>
      </w:r>
      <w:r w:rsidR="00415133">
        <w:t xml:space="preserve"> Gestão.</w:t>
      </w:r>
    </w:p>
    <w:p w14:paraId="4998E57A" w14:textId="00C2BDEA" w:rsidR="002F2BBC" w:rsidRPr="00013876" w:rsidRDefault="00E60FE7" w:rsidP="00013876">
      <w:pPr>
        <w:rPr>
          <w:b/>
          <w:bCs/>
        </w:rPr>
      </w:pPr>
      <w:r w:rsidRPr="00013876">
        <w:rPr>
          <w:b/>
          <w:bCs/>
        </w:rPr>
        <w:t>Nível de autoridade designado:</w:t>
      </w:r>
      <w:r w:rsidR="003D376D" w:rsidRPr="00013876">
        <w:rPr>
          <w:b/>
          <w:bCs/>
        </w:rPr>
        <w:t xml:space="preserve"> Engenheiro</w:t>
      </w:r>
    </w:p>
    <w:p w14:paraId="09A84FB7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4" w:name="_Toc346392826"/>
      <w:r w:rsidRPr="00253D8C">
        <w:rPr>
          <w:rFonts w:ascii="Calibri" w:hAnsi="Calibri"/>
          <w:color w:val="0000FF"/>
        </w:rPr>
        <w:t>Patrocinador</w:t>
      </w:r>
      <w:bookmarkEnd w:id="14"/>
    </w:p>
    <w:p w14:paraId="1906E385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38531618" w14:textId="298A1B61" w:rsidR="002F2BBC" w:rsidRPr="001D090B" w:rsidRDefault="00E60FE7" w:rsidP="00013876">
      <w:r w:rsidRPr="00013876">
        <w:rPr>
          <w:b/>
          <w:bCs/>
        </w:rPr>
        <w:t>Nome:</w:t>
      </w:r>
      <w:r>
        <w:t xml:space="preserve"> </w:t>
      </w:r>
      <w:r w:rsidR="00415133">
        <w:t xml:space="preserve">Amanda, Bruno, Caio, </w:t>
      </w:r>
      <w:proofErr w:type="spellStart"/>
      <w:r w:rsidR="00415133">
        <w:t>Kleyton</w:t>
      </w:r>
      <w:proofErr w:type="spellEnd"/>
      <w:r w:rsidR="00415133">
        <w:t>, Marco e Matheus</w:t>
      </w:r>
    </w:p>
    <w:p w14:paraId="2366F026" w14:textId="33B43738" w:rsidR="00A10AC3" w:rsidRDefault="00E60FE7" w:rsidP="00013876">
      <w:r w:rsidRPr="00013876">
        <w:rPr>
          <w:b/>
          <w:bCs/>
        </w:rPr>
        <w:t>Autoridade:</w:t>
      </w:r>
      <w:r w:rsidR="00415133">
        <w:t xml:space="preserve"> Bruno</w:t>
      </w:r>
    </w:p>
    <w:p w14:paraId="3F17944F" w14:textId="77777777" w:rsidR="00940F4F" w:rsidRDefault="00940F4F" w:rsidP="00A10AC3"/>
    <w:p w14:paraId="06A15E83" w14:textId="4E426DF8" w:rsidR="00940F4F" w:rsidRDefault="00013876" w:rsidP="00013876">
      <w:pPr>
        <w:tabs>
          <w:tab w:val="left" w:pos="5190"/>
        </w:tabs>
      </w:pPr>
      <w:r>
        <w:tab/>
        <w:t>Bruno</w:t>
      </w:r>
    </w:p>
    <w:p w14:paraId="77B389D3" w14:textId="77777777" w:rsidR="00940F4F" w:rsidRDefault="00940F4F" w:rsidP="00940F4F">
      <w:pPr>
        <w:pBdr>
          <w:top w:val="single" w:sz="4" w:space="1" w:color="732117" w:themeColor="accent2" w:themeShade="BF"/>
        </w:pBdr>
        <w:ind w:left="3402" w:right="560"/>
        <w:jc w:val="center"/>
      </w:pPr>
      <w:r>
        <w:t>Nome do autorizador</w:t>
      </w:r>
    </w:p>
    <w:p w14:paraId="567A36C2" w14:textId="2505E6E9" w:rsidR="001D090B" w:rsidRPr="00F660B3" w:rsidRDefault="00C4262C" w:rsidP="00A10AC3">
      <w:hyperlink r:id="rId9" w:history="1">
        <w:r w:rsidRPr="00C4262C">
          <w:rPr>
            <w:rStyle w:val="Hyperlink"/>
          </w:rPr>
          <w:t>W</w:t>
        </w:r>
        <w:r w:rsidRPr="00C4262C">
          <w:rPr>
            <w:rStyle w:val="Hyperlink"/>
          </w:rPr>
          <w:t>B</w:t>
        </w:r>
        <w:r w:rsidRPr="00C4262C">
          <w:rPr>
            <w:rStyle w:val="Hyperlink"/>
          </w:rPr>
          <w:t>S</w:t>
        </w:r>
      </w:hyperlink>
    </w:p>
    <w:sectPr w:rsidR="001D090B" w:rsidRPr="00F660B3" w:rsidSect="00A62A83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29DD" w14:textId="77777777" w:rsidR="00087DA0" w:rsidRDefault="00087DA0">
      <w:r>
        <w:separator/>
      </w:r>
    </w:p>
  </w:endnote>
  <w:endnote w:type="continuationSeparator" w:id="0">
    <w:p w14:paraId="2CA946A1" w14:textId="77777777" w:rsidR="00087DA0" w:rsidRDefault="0008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FB0B" w14:textId="77777777" w:rsidR="00AA79C8" w:rsidRDefault="00000000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52DA23" wp14:editId="3C87280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FC3A4B9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6D6E1" wp14:editId="0F3E3CC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4BFCF5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E32E6" wp14:editId="72E3798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907B921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2BC3E" w14:textId="6340C4E4" w:rsidR="00AA79C8" w:rsidRDefault="00933832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AD3975F" wp14:editId="46CE3A9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FFC0472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234E" w14:textId="77777777" w:rsidR="00087DA0" w:rsidRDefault="00087DA0">
      <w:r>
        <w:separator/>
      </w:r>
    </w:p>
  </w:footnote>
  <w:footnote w:type="continuationSeparator" w:id="0">
    <w:p w14:paraId="6748513B" w14:textId="77777777" w:rsidR="00087DA0" w:rsidRDefault="00087DA0">
      <w:r>
        <w:separator/>
      </w:r>
    </w:p>
  </w:footnote>
  <w:footnote w:type="continuationNotice" w:id="1">
    <w:p w14:paraId="1534F0B5" w14:textId="77777777" w:rsidR="00087DA0" w:rsidRDefault="00087DA0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DC5A6" w14:textId="77777777"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7F842740" w14:textId="77777777"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781306" wp14:editId="0D7E77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531C5E1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C46E18" wp14:editId="55C05FC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F15A877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27B6C0" wp14:editId="1E9AD2F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FFA8B4B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8BC60" w14:textId="77777777"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49B56AC" wp14:editId="4658C6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C84DA" w14:textId="1B03FEFB"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20FFA">
                                <w:t>Trampo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B56AC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58CC84DA" w14:textId="1B03FEFB"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 w:rsidR="00720FFA">
                          <w:t>Trampo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6BB3156" wp14:editId="366FE47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19050" b="1270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232B77"/>
                      </a:solidFill>
                      <a:ln>
                        <a:solidFill>
                          <a:srgbClr val="232B77"/>
                        </a:solidFill>
                      </a:ln>
                    </wps:spPr>
                    <wps:txbx>
                      <w:txbxContent>
                        <w:p w14:paraId="6D7FC9E6" w14:textId="77777777" w:rsidR="0037530E" w:rsidRPr="00CD65CD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D65CD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="00AF2D87" w:rsidRPr="00CD65CD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CD65CD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00C" w:rsidRPr="00CD65CD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CD65CD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B3156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" o:allowincell="f" fillcolor="#232b77" strokecolor="#232b77">
              <v:textbox style="mso-fit-shape-to-text:t" inset=",0,,0">
                <w:txbxContent>
                  <w:p w14:paraId="6D7FC9E6" w14:textId="77777777" w:rsidR="0037530E" w:rsidRPr="00CD65CD" w:rsidRDefault="00006B98">
                    <w:pPr>
                      <w:spacing w:after="0" w:line="240" w:lineRule="auto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CD65CD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="00AF2D87" w:rsidRPr="00CD65CD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CD65CD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6500C" w:rsidRPr="00CD65CD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CD65CD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B99D98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bullet1"/>
      </v:shape>
    </w:pict>
  </w:numPicBullet>
  <w:numPicBullet w:numPicBulletId="1">
    <w:pict>
      <v:shape id="_x0000_i1045" type="#_x0000_t75" style="width:11.25pt;height:11.25pt" o:bullet="t">
        <v:imagedata r:id="rId2" o:title="bullet2"/>
      </v:shape>
    </w:pict>
  </w:numPicBullet>
  <w:numPicBullet w:numPicBulletId="2">
    <w:pict>
      <v:shape id="_x0000_i1046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9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291D50"/>
    <w:multiLevelType w:val="hybridMultilevel"/>
    <w:tmpl w:val="7968025E"/>
    <w:lvl w:ilvl="0" w:tplc="63B466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881761">
    <w:abstractNumId w:val="2"/>
  </w:num>
  <w:num w:numId="2" w16cid:durableId="734208757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 w16cid:durableId="515847731">
    <w:abstractNumId w:val="18"/>
  </w:num>
  <w:num w:numId="4" w16cid:durableId="70200936">
    <w:abstractNumId w:val="23"/>
  </w:num>
  <w:num w:numId="5" w16cid:durableId="751897915">
    <w:abstractNumId w:val="3"/>
  </w:num>
  <w:num w:numId="6" w16cid:durableId="1855415610">
    <w:abstractNumId w:val="3"/>
    <w:lvlOverride w:ilvl="0">
      <w:startOverride w:val="1"/>
    </w:lvlOverride>
  </w:num>
  <w:num w:numId="7" w16cid:durableId="949242783">
    <w:abstractNumId w:val="8"/>
  </w:num>
  <w:num w:numId="8" w16cid:durableId="930508023">
    <w:abstractNumId w:val="26"/>
  </w:num>
  <w:num w:numId="9" w16cid:durableId="2023167089">
    <w:abstractNumId w:val="25"/>
  </w:num>
  <w:num w:numId="10" w16cid:durableId="615602120">
    <w:abstractNumId w:val="7"/>
  </w:num>
  <w:num w:numId="11" w16cid:durableId="907885308">
    <w:abstractNumId w:val="6"/>
  </w:num>
  <w:num w:numId="12" w16cid:durableId="678584011">
    <w:abstractNumId w:val="13"/>
  </w:num>
  <w:num w:numId="13" w16cid:durableId="1753744578">
    <w:abstractNumId w:val="11"/>
  </w:num>
  <w:num w:numId="14" w16cid:durableId="314334362">
    <w:abstractNumId w:val="10"/>
  </w:num>
  <w:num w:numId="15" w16cid:durableId="1472867665">
    <w:abstractNumId w:val="4"/>
  </w:num>
  <w:num w:numId="16" w16cid:durableId="1286156025">
    <w:abstractNumId w:val="24"/>
  </w:num>
  <w:num w:numId="17" w16cid:durableId="1897163584">
    <w:abstractNumId w:val="16"/>
  </w:num>
  <w:num w:numId="18" w16cid:durableId="469635737">
    <w:abstractNumId w:val="12"/>
  </w:num>
  <w:num w:numId="19" w16cid:durableId="655454906">
    <w:abstractNumId w:val="17"/>
  </w:num>
  <w:num w:numId="20" w16cid:durableId="922226786">
    <w:abstractNumId w:val="1"/>
  </w:num>
  <w:num w:numId="21" w16cid:durableId="1017266685">
    <w:abstractNumId w:val="14"/>
  </w:num>
  <w:num w:numId="22" w16cid:durableId="739786586">
    <w:abstractNumId w:val="20"/>
  </w:num>
  <w:num w:numId="23" w16cid:durableId="2560429">
    <w:abstractNumId w:val="5"/>
  </w:num>
  <w:num w:numId="24" w16cid:durableId="821628757">
    <w:abstractNumId w:val="15"/>
  </w:num>
  <w:num w:numId="25" w16cid:durableId="1057705652">
    <w:abstractNumId w:val="9"/>
  </w:num>
  <w:num w:numId="26" w16cid:durableId="775640880">
    <w:abstractNumId w:val="21"/>
  </w:num>
  <w:num w:numId="27" w16cid:durableId="1220365543">
    <w:abstractNumId w:val="19"/>
  </w:num>
  <w:num w:numId="28" w16cid:durableId="14549023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D4"/>
    <w:rsid w:val="00006B98"/>
    <w:rsid w:val="00010E4E"/>
    <w:rsid w:val="000127CD"/>
    <w:rsid w:val="00013876"/>
    <w:rsid w:val="00030266"/>
    <w:rsid w:val="00033F9B"/>
    <w:rsid w:val="000641D0"/>
    <w:rsid w:val="000725FB"/>
    <w:rsid w:val="00087DA0"/>
    <w:rsid w:val="00092630"/>
    <w:rsid w:val="00095045"/>
    <w:rsid w:val="000B4DA0"/>
    <w:rsid w:val="000B5830"/>
    <w:rsid w:val="000D4FDB"/>
    <w:rsid w:val="000E1F82"/>
    <w:rsid w:val="000F34D4"/>
    <w:rsid w:val="0010043F"/>
    <w:rsid w:val="00125087"/>
    <w:rsid w:val="00146DFC"/>
    <w:rsid w:val="00147DA1"/>
    <w:rsid w:val="00150680"/>
    <w:rsid w:val="0017488E"/>
    <w:rsid w:val="0017501D"/>
    <w:rsid w:val="00194E91"/>
    <w:rsid w:val="001B3C51"/>
    <w:rsid w:val="001B540A"/>
    <w:rsid w:val="001C66BB"/>
    <w:rsid w:val="001D090B"/>
    <w:rsid w:val="001D78F1"/>
    <w:rsid w:val="001E0899"/>
    <w:rsid w:val="00253D8C"/>
    <w:rsid w:val="00267F18"/>
    <w:rsid w:val="00282C12"/>
    <w:rsid w:val="00285061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E6853"/>
    <w:rsid w:val="002F116B"/>
    <w:rsid w:val="002F2BBC"/>
    <w:rsid w:val="00306F2D"/>
    <w:rsid w:val="00326E80"/>
    <w:rsid w:val="00331289"/>
    <w:rsid w:val="00357489"/>
    <w:rsid w:val="0036070A"/>
    <w:rsid w:val="0037530E"/>
    <w:rsid w:val="00376F52"/>
    <w:rsid w:val="00383A3E"/>
    <w:rsid w:val="003916C4"/>
    <w:rsid w:val="003A2CAB"/>
    <w:rsid w:val="003A746B"/>
    <w:rsid w:val="003B620C"/>
    <w:rsid w:val="003C158A"/>
    <w:rsid w:val="003C6F82"/>
    <w:rsid w:val="003D1338"/>
    <w:rsid w:val="003D376D"/>
    <w:rsid w:val="003D4BE4"/>
    <w:rsid w:val="003F54D1"/>
    <w:rsid w:val="00413E8B"/>
    <w:rsid w:val="00415133"/>
    <w:rsid w:val="00421416"/>
    <w:rsid w:val="00422AC5"/>
    <w:rsid w:val="004864FA"/>
    <w:rsid w:val="004A51BD"/>
    <w:rsid w:val="004B46D0"/>
    <w:rsid w:val="004B48D4"/>
    <w:rsid w:val="004C6F35"/>
    <w:rsid w:val="004D6BEC"/>
    <w:rsid w:val="004E798E"/>
    <w:rsid w:val="005140FB"/>
    <w:rsid w:val="00515EC0"/>
    <w:rsid w:val="00521FF5"/>
    <w:rsid w:val="005346C4"/>
    <w:rsid w:val="0054794E"/>
    <w:rsid w:val="00565039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14F21"/>
    <w:rsid w:val="0062571C"/>
    <w:rsid w:val="006426E9"/>
    <w:rsid w:val="0064596D"/>
    <w:rsid w:val="00660DF0"/>
    <w:rsid w:val="00667555"/>
    <w:rsid w:val="00676298"/>
    <w:rsid w:val="00683EEA"/>
    <w:rsid w:val="00697ACE"/>
    <w:rsid w:val="006B320E"/>
    <w:rsid w:val="006B709D"/>
    <w:rsid w:val="006B7F76"/>
    <w:rsid w:val="006E6EA6"/>
    <w:rsid w:val="00720FFA"/>
    <w:rsid w:val="00721855"/>
    <w:rsid w:val="0076500C"/>
    <w:rsid w:val="00785966"/>
    <w:rsid w:val="00785ED9"/>
    <w:rsid w:val="007A50F0"/>
    <w:rsid w:val="007D7972"/>
    <w:rsid w:val="00816CE9"/>
    <w:rsid w:val="00824C6F"/>
    <w:rsid w:val="00830D53"/>
    <w:rsid w:val="008337C9"/>
    <w:rsid w:val="00863BF5"/>
    <w:rsid w:val="0086654F"/>
    <w:rsid w:val="008B3901"/>
    <w:rsid w:val="008E1B3B"/>
    <w:rsid w:val="008F002B"/>
    <w:rsid w:val="008F5E80"/>
    <w:rsid w:val="008F786E"/>
    <w:rsid w:val="00902257"/>
    <w:rsid w:val="009213D9"/>
    <w:rsid w:val="00925BDC"/>
    <w:rsid w:val="00933832"/>
    <w:rsid w:val="00940F4F"/>
    <w:rsid w:val="00972F04"/>
    <w:rsid w:val="009A119B"/>
    <w:rsid w:val="009A39FE"/>
    <w:rsid w:val="009A5FD6"/>
    <w:rsid w:val="009B12ED"/>
    <w:rsid w:val="009B24DE"/>
    <w:rsid w:val="009C18F9"/>
    <w:rsid w:val="009E16BA"/>
    <w:rsid w:val="009E2C30"/>
    <w:rsid w:val="009F46BC"/>
    <w:rsid w:val="009F5B4B"/>
    <w:rsid w:val="009F69CB"/>
    <w:rsid w:val="00A0417E"/>
    <w:rsid w:val="00A10AC3"/>
    <w:rsid w:val="00A2033B"/>
    <w:rsid w:val="00A21E12"/>
    <w:rsid w:val="00A34BBA"/>
    <w:rsid w:val="00A62A83"/>
    <w:rsid w:val="00A65BA0"/>
    <w:rsid w:val="00A7380B"/>
    <w:rsid w:val="00AA2385"/>
    <w:rsid w:val="00AA79C8"/>
    <w:rsid w:val="00AD13DC"/>
    <w:rsid w:val="00AD5346"/>
    <w:rsid w:val="00AF2D87"/>
    <w:rsid w:val="00AF3B41"/>
    <w:rsid w:val="00AF72A1"/>
    <w:rsid w:val="00B22C35"/>
    <w:rsid w:val="00B633BE"/>
    <w:rsid w:val="00B64864"/>
    <w:rsid w:val="00B66E49"/>
    <w:rsid w:val="00B72078"/>
    <w:rsid w:val="00B949CD"/>
    <w:rsid w:val="00C260C9"/>
    <w:rsid w:val="00C368AF"/>
    <w:rsid w:val="00C41631"/>
    <w:rsid w:val="00C4262C"/>
    <w:rsid w:val="00C54276"/>
    <w:rsid w:val="00C6614D"/>
    <w:rsid w:val="00CB11F0"/>
    <w:rsid w:val="00CB73BE"/>
    <w:rsid w:val="00CD12EE"/>
    <w:rsid w:val="00CD6105"/>
    <w:rsid w:val="00CD65CD"/>
    <w:rsid w:val="00CE087A"/>
    <w:rsid w:val="00D13740"/>
    <w:rsid w:val="00D15A79"/>
    <w:rsid w:val="00D15D09"/>
    <w:rsid w:val="00D23FBB"/>
    <w:rsid w:val="00D2451E"/>
    <w:rsid w:val="00D9006F"/>
    <w:rsid w:val="00DF690B"/>
    <w:rsid w:val="00DF6941"/>
    <w:rsid w:val="00E0159A"/>
    <w:rsid w:val="00E1253E"/>
    <w:rsid w:val="00E40017"/>
    <w:rsid w:val="00E52A9C"/>
    <w:rsid w:val="00E54EF8"/>
    <w:rsid w:val="00E557CF"/>
    <w:rsid w:val="00E60FE7"/>
    <w:rsid w:val="00E64298"/>
    <w:rsid w:val="00E82268"/>
    <w:rsid w:val="00E83C78"/>
    <w:rsid w:val="00E91A9C"/>
    <w:rsid w:val="00E920A6"/>
    <w:rsid w:val="00EA44E3"/>
    <w:rsid w:val="00EE2471"/>
    <w:rsid w:val="00EF4A10"/>
    <w:rsid w:val="00F01721"/>
    <w:rsid w:val="00F16400"/>
    <w:rsid w:val="00F24647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81DF11"/>
  <w15:docId w15:val="{3D5BE65C-8ECF-4EFB-BEB8-A0193D93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deGrade4-nfase3">
    <w:name w:val="Grid Table 4 Accent 3"/>
    <w:basedOn w:val="Tabelanormal"/>
    <w:uiPriority w:val="49"/>
    <w:rsid w:val="003D4BE4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42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https://miro.com/welcomeonboard/TTRTTzk1bng1dThnTFlaQlpWNkZuTGJxN3ZhNFVNaGozY1Z5RUNKeHd4YnhQWldnYlJNRmJmbWNvVVdyNGViZnwzNDU4NzY0NTY0ODkxMzE0NzQxfDI=?share_link_id=994135623671&amp;subject=Template%20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5DF9F1-8D8E-449B-AF4B-298870D4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203</TotalTime>
  <Pages>1</Pages>
  <Words>979</Words>
  <Characters>5287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/>
    </vt:vector>
  </TitlesOfParts>
  <Company>Trampo</Company>
  <LinksUpToDate>false</LinksUpToDate>
  <CharactersWithSpaces>6254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Trampo</dc:subject>
  <dc:creator/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brunohenri5312@gmail.com</cp:lastModifiedBy>
  <cp:revision>12</cp:revision>
  <cp:lastPrinted>2013-01-20T12:19:00Z</cp:lastPrinted>
  <dcterms:created xsi:type="dcterms:W3CDTF">2023-09-11T00:07:00Z</dcterms:created>
  <dcterms:modified xsi:type="dcterms:W3CDTF">2023-09-25T11:28:00Z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